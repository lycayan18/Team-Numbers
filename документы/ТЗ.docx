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C2E6C" w:rsidRPr="00A85B6F" w14:paraId="14CA106F" w14:textId="77777777" w:rsidTr="0059085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C2E6C" w:rsidRPr="00A85B6F" w14:paraId="52CD2533" w14:textId="77777777" w:rsidTr="00590857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3D573" w14:textId="13631AE8" w:rsidR="001C2E6C" w:rsidRPr="00A85B6F" w:rsidRDefault="001C2E6C" w:rsidP="00590857">
                  <w:pPr>
                    <w:pStyle w:val="2"/>
                  </w:pPr>
                  <w:r>
                    <w:t>тема Игры</w:t>
                  </w:r>
                </w:p>
                <w:p w14:paraId="53A096FC" w14:textId="2D6656D6" w:rsidR="004B656C" w:rsidRPr="00A85B6F" w:rsidRDefault="004B656C" w:rsidP="00590857">
                  <w:pPr>
                    <w:pStyle w:val="3"/>
                  </w:pPr>
                  <w:r>
                    <w:t xml:space="preserve">На скалу взбирается два скалолаза без снаряжения, им нужно преодолеть определенные этапы скалы за определенное время, тот кто </w:t>
                  </w:r>
                  <w:r w:rsidR="00E76CCD">
                    <w:t>не успевает пройти этап, падает.</w:t>
                  </w:r>
                </w:p>
              </w:tc>
            </w:tr>
            <w:tr w:rsidR="001C2E6C" w:rsidRPr="00A85B6F" w14:paraId="7911CD18" w14:textId="77777777" w:rsidTr="004E471E">
              <w:trPr>
                <w:trHeight w:val="765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31905B2" w14:textId="77777777" w:rsidR="001C2E6C" w:rsidRPr="00A85B6F" w:rsidRDefault="001C2E6C" w:rsidP="00590857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183A2719" w14:textId="66845EAF" w:rsidR="001C2E6C" w:rsidRPr="004E471E" w:rsidRDefault="001C2E6C" w:rsidP="0059085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Инструкция находиться внутри файла </w:t>
                  </w:r>
                  <w:r w:rsidR="004E471E" w:rsidRPr="004E471E">
                    <w:rPr>
                      <w:b/>
                      <w:bCs/>
                    </w:rPr>
                    <w:t>manual.</w:t>
                  </w:r>
                  <w:r w:rsidR="004E471E">
                    <w:rPr>
                      <w:b/>
                      <w:bCs/>
                      <w:lang w:val="en-US"/>
                    </w:rPr>
                    <w:t>txt</w:t>
                  </w:r>
                </w:p>
                <w:p w14:paraId="09FAB4DD" w14:textId="4FE47B68" w:rsidR="001C2E6C" w:rsidRDefault="001C2E6C" w:rsidP="00590857">
                  <w:pPr>
                    <w:pStyle w:val="2"/>
                  </w:pPr>
                  <w:r>
                    <w:t>Описание функионала программы</w:t>
                  </w:r>
                </w:p>
                <w:p w14:paraId="7135D1D9" w14:textId="77777777" w:rsidR="004E471E" w:rsidRPr="00076649" w:rsidRDefault="004E471E" w:rsidP="004E471E">
                  <w:pPr>
                    <w:pStyle w:val="2"/>
                    <w:jc w:val="both"/>
                  </w:pPr>
                </w:p>
                <w:tbl>
                  <w:tblPr>
                    <w:tblStyle w:val="a3"/>
                    <w:tblpPr w:leftFromText="180" w:rightFromText="180" w:vertAnchor="text" w:horzAnchor="margin" w:tblpY="115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4E471E" w14:paraId="48A4358D" w14:textId="77777777" w:rsidTr="004E471E">
                    <w:tc>
                      <w:tcPr>
                        <w:tcW w:w="603" w:type="dxa"/>
                      </w:tcPr>
                      <w:p w14:paraId="305E829B" w14:textId="77777777" w:rsidR="004E471E" w:rsidRPr="004441C6" w:rsidRDefault="004E471E" w:rsidP="004E471E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34C54C33" w14:textId="77777777" w:rsidR="004E471E" w:rsidRDefault="004E471E" w:rsidP="004E471E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0091CD8" w14:textId="77777777" w:rsidR="004E471E" w:rsidRDefault="004E471E" w:rsidP="004E471E">
                        <w:r>
                          <w:t>Реализация</w:t>
                        </w:r>
                      </w:p>
                    </w:tc>
                  </w:tr>
                  <w:tr w:rsidR="004E471E" w14:paraId="043905F2" w14:textId="77777777" w:rsidTr="004E471E">
                    <w:trPr>
                      <w:trHeight w:val="105"/>
                    </w:trPr>
                    <w:tc>
                      <w:tcPr>
                        <w:tcW w:w="603" w:type="dxa"/>
                      </w:tcPr>
                      <w:p w14:paraId="5EA74D12" w14:textId="77777777" w:rsidR="004E471E" w:rsidRDefault="004E471E" w:rsidP="004E471E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448620" w14:textId="77777777" w:rsidR="004E471E" w:rsidRPr="004441C6" w:rsidRDefault="004E471E" w:rsidP="004E471E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Процесс игры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6DA6A9F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60176043" w14:textId="77777777" w:rsidTr="004E471E">
                    <w:trPr>
                      <w:trHeight w:val="311"/>
                    </w:trPr>
                    <w:tc>
                      <w:tcPr>
                        <w:tcW w:w="603" w:type="dxa"/>
                      </w:tcPr>
                      <w:p w14:paraId="1AA5C086" w14:textId="77777777" w:rsidR="004E471E" w:rsidRDefault="004E471E" w:rsidP="004E471E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3D7A394" w14:textId="77777777" w:rsidR="004E471E" w:rsidRPr="004441C6" w:rsidRDefault="004E471E" w:rsidP="004E471E">
                        <w:pPr>
                          <w:jc w:val="left"/>
                        </w:pPr>
                        <w:r>
                          <w:t>Меню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62AB48DE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1EF56C8E" w14:textId="77777777" w:rsidTr="004E471E">
                    <w:tc>
                      <w:tcPr>
                        <w:tcW w:w="603" w:type="dxa"/>
                      </w:tcPr>
                      <w:p w14:paraId="7BD4CE97" w14:textId="77777777" w:rsidR="004E471E" w:rsidRDefault="004E471E" w:rsidP="004E471E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E067868" w14:textId="77777777" w:rsidR="004E471E" w:rsidRPr="00655B12" w:rsidRDefault="004E471E" w:rsidP="004E471E">
                        <w:pPr>
                          <w:jc w:val="left"/>
                        </w:pPr>
                        <w:r>
                          <w:t>Настройки игры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94609DE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29D79E66" w14:textId="77777777" w:rsidTr="004E471E">
                    <w:trPr>
                      <w:trHeight w:val="64"/>
                    </w:trPr>
                    <w:tc>
                      <w:tcPr>
                        <w:tcW w:w="603" w:type="dxa"/>
                      </w:tcPr>
                      <w:p w14:paraId="4852546F" w14:textId="77777777" w:rsidR="004E471E" w:rsidRDefault="004E471E" w:rsidP="004E471E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197DFFCB" w14:textId="77777777" w:rsidR="004E471E" w:rsidRPr="006E0791" w:rsidRDefault="004E471E" w:rsidP="004E471E">
                        <w:pPr>
                          <w:jc w:val="left"/>
                        </w:pPr>
                        <w:r>
                          <w:t>Выбор скинов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1CABD94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</w:tbl>
                <w:p w14:paraId="798832CD" w14:textId="77777777" w:rsidR="001C2E6C" w:rsidRPr="00A85B6F" w:rsidRDefault="001C2E6C" w:rsidP="00590857"/>
              </w:tc>
            </w:tr>
          </w:tbl>
          <w:p w14:paraId="3AF5FDD7" w14:textId="77777777" w:rsidR="001C2E6C" w:rsidRPr="00A85B6F" w:rsidRDefault="001C2E6C" w:rsidP="00590857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5"/>
            </w:tblGrid>
            <w:tr w:rsidR="001C2E6C" w:rsidRPr="00A85B6F" w14:paraId="0AE268C3" w14:textId="77777777" w:rsidTr="00590857">
              <w:trPr>
                <w:trHeight w:hRule="exact" w:val="25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A17FF25" w14:textId="6CDBD8F8" w:rsidR="001C2E6C" w:rsidRPr="00A85B6F" w:rsidRDefault="001C2E6C" w:rsidP="00590857">
                  <w:pPr>
                    <w:pStyle w:val="2"/>
                  </w:pPr>
                  <w:r>
                    <w:t>ЦЕЛЬ Игры</w:t>
                  </w:r>
                </w:p>
                <w:p w14:paraId="55A3E058" w14:textId="5F1AC31C" w:rsidR="001C2E6C" w:rsidRPr="008F763B" w:rsidRDefault="001C2E6C" w:rsidP="00590857">
                  <w:pPr>
                    <w:pStyle w:val="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Игрок должен первым добраться до вершины скалы, пройдя все этапы.</w:t>
                  </w:r>
                </w:p>
              </w:tc>
            </w:tr>
            <w:tr w:rsidR="001C2E6C" w:rsidRPr="00A85B6F" w14:paraId="3ACC04B1" w14:textId="77777777" w:rsidTr="00590857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54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7"/>
                    <w:gridCol w:w="1777"/>
                  </w:tblGrid>
                  <w:tr w:rsidR="001C2E6C" w:rsidRPr="00A85B6F" w14:paraId="2AB3A1CE" w14:textId="77777777" w:rsidTr="00590857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AD9BDAF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7E4EA8EE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</w:tr>
                </w:tbl>
                <w:p w14:paraId="485332AD" w14:textId="77777777" w:rsidR="001C2E6C" w:rsidRPr="00A85B6F" w:rsidRDefault="001C2E6C" w:rsidP="00590857"/>
              </w:tc>
            </w:tr>
            <w:tr w:rsidR="001C2E6C" w:rsidRPr="00A85B6F" w14:paraId="6C699DB2" w14:textId="77777777" w:rsidTr="004E471E">
              <w:trPr>
                <w:trHeight w:val="670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FDCDF14" w14:textId="77777777" w:rsidR="001C2E6C" w:rsidRDefault="001C2E6C" w:rsidP="00590857">
                  <w:pPr>
                    <w:pStyle w:val="2"/>
                  </w:pPr>
                </w:p>
                <w:p w14:paraId="1766E7DF" w14:textId="77777777" w:rsidR="001C2E6C" w:rsidRDefault="001C2E6C" w:rsidP="00590857">
                  <w:pPr>
                    <w:pStyle w:val="2"/>
                  </w:pPr>
                </w:p>
                <w:p w14:paraId="61DA152D" w14:textId="77777777" w:rsidR="001C2E6C" w:rsidRDefault="001C2E6C" w:rsidP="00590857">
                  <w:pPr>
                    <w:pStyle w:val="2"/>
                  </w:pPr>
                </w:p>
                <w:p w14:paraId="066B3DE9" w14:textId="77777777" w:rsidR="001C2E6C" w:rsidRDefault="001C2E6C" w:rsidP="00590857">
                  <w:pPr>
                    <w:pStyle w:val="2"/>
                  </w:pPr>
                </w:p>
                <w:p w14:paraId="5B32CFF6" w14:textId="6382E1BF" w:rsidR="001C2E6C" w:rsidRPr="00A85B6F" w:rsidRDefault="001C2E6C" w:rsidP="00590857">
                  <w:pPr>
                    <w:pStyle w:val="2"/>
                  </w:pPr>
                  <w:r>
                    <w:t>автор</w:t>
                  </w:r>
                  <w:r w:rsidR="004E471E">
                    <w:t>ы</w:t>
                  </w:r>
                  <w:r>
                    <w:t xml:space="preserve"> и руководитель проекта</w:t>
                  </w:r>
                </w:p>
                <w:p w14:paraId="4760F2AC" w14:textId="3B1CFB3B" w:rsidR="001C2E6C" w:rsidRDefault="001C2E6C" w:rsidP="004B656C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 w:rsidR="004E471E">
                    <w:rPr>
                      <w:i/>
                      <w:iCs/>
                    </w:rPr>
                    <w:t xml:space="preserve"> 1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7BE0383F" w14:textId="77777777" w:rsidR="004B656C" w:rsidRDefault="001C2E6C" w:rsidP="004E471E">
                  <w:pPr>
                    <w:pStyle w:val="3"/>
                  </w:pPr>
                  <w:r>
                    <w:t xml:space="preserve">Егор </w:t>
                  </w:r>
                </w:p>
                <w:p w14:paraId="3EB1B5D2" w14:textId="42BD8691" w:rsidR="004E471E" w:rsidRDefault="001C2E6C" w:rsidP="004E471E">
                  <w:pPr>
                    <w:pStyle w:val="3"/>
                  </w:pPr>
                  <w:r>
                    <w:t>Дмитриевич</w:t>
                  </w:r>
                </w:p>
                <w:p w14:paraId="206ADBE9" w14:textId="61DEC958" w:rsidR="004B656C" w:rsidRDefault="004E471E" w:rsidP="004B656C">
                  <w:pPr>
                    <w:pStyle w:val="3"/>
                  </w:pPr>
                  <w:r>
                    <w:t xml:space="preserve">Автор 2 – Гасанов </w:t>
                  </w:r>
                </w:p>
                <w:p w14:paraId="32520037" w14:textId="461585DF" w:rsidR="004B656C" w:rsidRDefault="004E471E" w:rsidP="004E471E">
                  <w:pPr>
                    <w:pStyle w:val="3"/>
                  </w:pPr>
                  <w:r>
                    <w:t>Орхан</w:t>
                  </w:r>
                  <w:r w:rsidR="004B656C">
                    <w:t xml:space="preserve"> </w:t>
                  </w:r>
                </w:p>
                <w:p w14:paraId="7A86108B" w14:textId="15F6FBA4" w:rsidR="004E6A4B" w:rsidRDefault="004B656C" w:rsidP="004E6A4B">
                  <w:pPr>
                    <w:pStyle w:val="3"/>
                  </w:pPr>
                  <w:r>
                    <w:t>Гамид оглы</w:t>
                  </w:r>
                </w:p>
                <w:p w14:paraId="3F207F92" w14:textId="09B49F63" w:rsidR="004E6A4B" w:rsidRDefault="004E6A4B" w:rsidP="004E6A4B">
                  <w:pPr>
                    <w:pStyle w:val="3"/>
                  </w:pPr>
                  <w:r>
                    <w:t>Автор 3 – Лобачева</w:t>
                  </w:r>
                </w:p>
                <w:p w14:paraId="5F2B3C2F" w14:textId="2063CE16" w:rsidR="004E6A4B" w:rsidRDefault="004E6A4B" w:rsidP="004E6A4B">
                  <w:pPr>
                    <w:pStyle w:val="3"/>
                  </w:pPr>
                  <w:r>
                    <w:t>Елизавета</w:t>
                  </w:r>
                </w:p>
                <w:p w14:paraId="230A2DE9" w14:textId="5D65AB27" w:rsidR="004E6A4B" w:rsidRDefault="004E6A4B" w:rsidP="004E6A4B">
                  <w:pPr>
                    <w:pStyle w:val="3"/>
                  </w:pPr>
                  <w:r>
                    <w:t>Алексеевна</w:t>
                  </w:r>
                </w:p>
                <w:p w14:paraId="61754F21" w14:textId="77777777" w:rsidR="001C2E6C" w:rsidRPr="00A85B6F" w:rsidRDefault="001C2E6C" w:rsidP="00590857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- Михаил      Владимирович Кормановский</w:t>
                  </w:r>
                </w:p>
              </w:tc>
            </w:tr>
          </w:tbl>
          <w:p w14:paraId="2AD3A768" w14:textId="77777777" w:rsidR="001C2E6C" w:rsidRPr="00A85B6F" w:rsidRDefault="001C2E6C" w:rsidP="00590857"/>
        </w:tc>
      </w:tr>
    </w:tbl>
    <w:p w14:paraId="20885B4A" w14:textId="77777777" w:rsidR="00BA68C1" w:rsidRPr="00A85B6F" w:rsidRDefault="00BA68C1" w:rsidP="004670DD">
      <w:pPr>
        <w:pStyle w:val="a9"/>
      </w:pPr>
    </w:p>
    <w:sectPr w:rsidR="00BA68C1" w:rsidRPr="00A85B6F" w:rsidSect="00F34D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DEB6A" w14:textId="77777777" w:rsidR="00095D44" w:rsidRDefault="00095D44" w:rsidP="008B2920">
      <w:pPr>
        <w:spacing w:after="0" w:line="240" w:lineRule="auto"/>
      </w:pPr>
      <w:r>
        <w:separator/>
      </w:r>
    </w:p>
  </w:endnote>
  <w:endnote w:type="continuationSeparator" w:id="0">
    <w:p w14:paraId="305CD3D4" w14:textId="77777777" w:rsidR="00095D44" w:rsidRDefault="00095D4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0ED2" w14:textId="77777777" w:rsidR="00F51490" w:rsidRDefault="00F514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63863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57DF" w14:textId="77777777" w:rsidR="00F51490" w:rsidRDefault="00F514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9892" w14:textId="77777777" w:rsidR="00095D44" w:rsidRDefault="00095D44" w:rsidP="008B2920">
      <w:pPr>
        <w:spacing w:after="0" w:line="240" w:lineRule="auto"/>
      </w:pPr>
      <w:r>
        <w:separator/>
      </w:r>
    </w:p>
  </w:footnote>
  <w:footnote w:type="continuationSeparator" w:id="0">
    <w:p w14:paraId="7B0E6C1C" w14:textId="77777777" w:rsidR="00095D44" w:rsidRDefault="00095D4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C588" w14:textId="77777777" w:rsidR="00F51490" w:rsidRDefault="00F514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B5A4" w14:textId="77777777" w:rsidR="00F51490" w:rsidRDefault="00F514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72E6DF8D" w14:textId="77777777" w:rsidTr="00142F58">
      <w:sdt>
        <w:sdtPr>
          <w:alias w:val="Ваше имя:"/>
          <w:tag w:val="Ваше имя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A66C02B" w14:textId="7A75A52D" w:rsidR="00A85B6F" w:rsidRDefault="00F51490" w:rsidP="00A85B6F">
              <w:pPr>
                <w:pStyle w:val="1"/>
              </w:pPr>
              <w:r>
                <w:t>игра эль</w:t>
              </w:r>
              <w:r w:rsidR="00403F54">
                <w:t xml:space="preserve"> </w:t>
              </w:r>
              <w:r>
                <w:t>капитан</w:t>
              </w:r>
            </w:p>
          </w:tc>
        </w:sdtContent>
      </w:sdt>
    </w:tr>
    <w:tr w:rsidR="00142F58" w14:paraId="0E8E469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B0B54" w14:textId="77777777" w:rsidR="00142F58" w:rsidRDefault="00142F58" w:rsidP="00142F58"/>
      </w:tc>
    </w:tr>
  </w:tbl>
  <w:p w14:paraId="03370E16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C"/>
    <w:rsid w:val="000243D1"/>
    <w:rsid w:val="00042491"/>
    <w:rsid w:val="00057F04"/>
    <w:rsid w:val="00095D44"/>
    <w:rsid w:val="000A378C"/>
    <w:rsid w:val="0010042F"/>
    <w:rsid w:val="00135C2C"/>
    <w:rsid w:val="00142F58"/>
    <w:rsid w:val="00153ED4"/>
    <w:rsid w:val="00184664"/>
    <w:rsid w:val="001C2CBE"/>
    <w:rsid w:val="001C2E6C"/>
    <w:rsid w:val="001C7765"/>
    <w:rsid w:val="001F60D3"/>
    <w:rsid w:val="0020741F"/>
    <w:rsid w:val="0027115C"/>
    <w:rsid w:val="00293B83"/>
    <w:rsid w:val="00390414"/>
    <w:rsid w:val="003E1711"/>
    <w:rsid w:val="00403F54"/>
    <w:rsid w:val="00413923"/>
    <w:rsid w:val="0045425A"/>
    <w:rsid w:val="00463A38"/>
    <w:rsid w:val="004670DD"/>
    <w:rsid w:val="0048346B"/>
    <w:rsid w:val="004B656C"/>
    <w:rsid w:val="004D37CC"/>
    <w:rsid w:val="004E471E"/>
    <w:rsid w:val="004E4CA5"/>
    <w:rsid w:val="004E6A4B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9612D"/>
    <w:rsid w:val="007E7032"/>
    <w:rsid w:val="00833359"/>
    <w:rsid w:val="008425A1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A773E"/>
    <w:rsid w:val="00DF6A6F"/>
    <w:rsid w:val="00E20402"/>
    <w:rsid w:val="00E27B07"/>
    <w:rsid w:val="00E76CCD"/>
    <w:rsid w:val="00E928A3"/>
    <w:rsid w:val="00F34D27"/>
    <w:rsid w:val="00F51490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0B63"/>
  <w15:chartTrackingRefBased/>
  <w15:docId w15:val="{4AD08655-BD15-434A-8DE0-D20A266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E6C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{E5A20001-5F20-354E-A6C8-596E0DEECE07}tf16392742.dotx</Template>
  <TotalTime>20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игра эль капитан</dc:creator>
  <cp:keywords/>
  <dc:description/>
  <cp:lastModifiedBy>Microsoft Office User</cp:lastModifiedBy>
  <cp:revision>5</cp:revision>
  <cp:lastPrinted>2016-06-29T01:32:00Z</cp:lastPrinted>
  <dcterms:created xsi:type="dcterms:W3CDTF">2022-12-09T16:58:00Z</dcterms:created>
  <dcterms:modified xsi:type="dcterms:W3CDTF">2022-12-10T15:56:00Z</dcterms:modified>
</cp:coreProperties>
</file>